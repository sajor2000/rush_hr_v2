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BD6726" w:rsidP="00141A4C">
      <w:pPr>
        <w:pStyle w:val="Title"/>
      </w:pPr>
      <w:r>
        <w:t>Dakkariah Doss</w:t>
      </w:r>
    </w:p>
    <w:p w:rsidR="00141A4C" w:rsidRDefault="00EC55E5" w:rsidP="00141A4C">
      <w:r>
        <w:t>1906 Bristol Ave Wechester IL 60154</w:t>
      </w:r>
      <w:r w:rsidR="00141A4C">
        <w:t> | </w:t>
      </w:r>
      <w:r w:rsidR="00BD6726">
        <w:t>312-956-2445</w:t>
      </w:r>
      <w:r w:rsidR="00141A4C">
        <w:t> | </w:t>
      </w:r>
      <w:r w:rsidR="00BD6726">
        <w:t>dossdakkariah@gmail.com</w:t>
      </w:r>
    </w:p>
    <w:p w:rsidR="006270A9" w:rsidRDefault="00EC55E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80EE7A773A1441BE837CA72ED0B6786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EC55E5" w:rsidRDefault="009D2A0A">
      <w:pPr>
        <w:rPr>
          <w:rFonts w:eastAsia="Times New Roman" w:cs="Times New Roman"/>
          <w:color w:val="2D2D2D"/>
          <w:sz w:val="27"/>
          <w:szCs w:val="27"/>
          <w:lang w:eastAsia="en-US"/>
        </w:rPr>
      </w:pPr>
      <w:r w:rsidRPr="00EC55E5">
        <w:rPr>
          <w:lang w:eastAsia="en-US"/>
        </w:rPr>
        <w:t>Entry-level professional with an interest in building a customer service career, looking for a position where I can enhance my problem-solving and </w:t>
      </w:r>
      <w:hyperlink r:id="rId8" w:tgtFrame="_blank" w:history="1">
        <w:r w:rsidRPr="00EC55E5">
          <w:rPr>
            <w:lang w:eastAsia="en-US"/>
          </w:rPr>
          <w:t>communication skills</w:t>
        </w:r>
      </w:hyperlink>
      <w:r w:rsidRPr="00EC55E5">
        <w:rPr>
          <w:lang w:eastAsia="en-US"/>
        </w:rPr>
        <w:t> by helping customer</w:t>
      </w:r>
      <w:r w:rsidR="00EC55E5">
        <w:rPr>
          <w:lang w:eastAsia="en-US"/>
        </w:rPr>
        <w:t>s resolve company-related issue.</w:t>
      </w:r>
    </w:p>
    <w:sdt>
      <w:sdtPr>
        <w:alias w:val="Education:"/>
        <w:tag w:val="Education:"/>
        <w:id w:val="807127995"/>
        <w:placeholder>
          <w:docPart w:val="B85AFAB362714E71AEDC2579DDECC86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BD6726">
      <w:pPr>
        <w:pStyle w:val="Heading2"/>
      </w:pPr>
      <w:r>
        <w:t>High School Diploma</w:t>
      </w:r>
      <w:r w:rsidR="009D5933">
        <w:t> | </w:t>
      </w:r>
      <w:r>
        <w:t>06/23</w:t>
      </w:r>
      <w:r w:rsidR="009D5933">
        <w:t> | </w:t>
      </w:r>
      <w:r>
        <w:t xml:space="preserve">Chicago high school for the </w:t>
      </w:r>
      <w:r w:rsidR="00EC55E5">
        <w:t>ART (</w:t>
      </w:r>
      <w:r>
        <w:t>charter)</w:t>
      </w:r>
    </w:p>
    <w:p w:rsidR="006270A9" w:rsidRDefault="009D5933" w:rsidP="001B29CF">
      <w:pPr>
        <w:pStyle w:val="ListBullet"/>
      </w:pPr>
      <w:r>
        <w:t xml:space="preserve">Major: </w:t>
      </w:r>
      <w:r w:rsidR="00BD6726">
        <w:t>Psychology</w:t>
      </w:r>
      <w:bookmarkStart w:id="0" w:name="_GoBack"/>
      <w:bookmarkEnd w:id="0"/>
    </w:p>
    <w:p w:rsidR="006270A9" w:rsidRDefault="009D5933" w:rsidP="001B29CF">
      <w:pPr>
        <w:pStyle w:val="ListBullet"/>
      </w:pPr>
      <w:r>
        <w:t xml:space="preserve">Minor: </w:t>
      </w:r>
      <w:r w:rsidR="00BD6726">
        <w:t>Ballet</w:t>
      </w:r>
    </w:p>
    <w:p w:rsidR="006270A9" w:rsidRDefault="00BD6726" w:rsidP="001B29CF">
      <w:pPr>
        <w:pStyle w:val="ListBullet"/>
      </w:pPr>
      <w:r>
        <w:t xml:space="preserve">Related coursework; Understanding others point of view, </w:t>
      </w:r>
      <w:r w:rsidR="00EC55E5">
        <w:t>studying</w:t>
      </w:r>
      <w:r>
        <w:t xml:space="preserve"> the human mindset with genders.</w:t>
      </w:r>
    </w:p>
    <w:p w:rsidR="006270A9" w:rsidRDefault="00BD6726">
      <w:pPr>
        <w:pStyle w:val="Heading2"/>
      </w:pPr>
      <w:r>
        <w:t>Bachlor</w:t>
      </w:r>
      <w:r w:rsidR="009D5933">
        <w:t> | </w:t>
      </w:r>
      <w:r>
        <w:t>Still Attended</w:t>
      </w:r>
      <w:r w:rsidR="009D5933">
        <w:t> | </w:t>
      </w:r>
      <w:r>
        <w:t>Alabama Agricultural &amp; Mechanical University</w:t>
      </w:r>
      <w:r>
        <w:cr/>
      </w:r>
    </w:p>
    <w:p w:rsidR="006270A9" w:rsidRDefault="009D5933">
      <w:pPr>
        <w:pStyle w:val="ListBullet"/>
      </w:pPr>
      <w:r>
        <w:t xml:space="preserve">Major: </w:t>
      </w:r>
      <w:r w:rsidR="00BD6726" w:rsidRPr="00BD6726">
        <w:rPr>
          <w:color w:val="auto"/>
        </w:rPr>
        <w:t>Psychology</w:t>
      </w:r>
    </w:p>
    <w:p w:rsidR="006270A9" w:rsidRDefault="009D5933">
      <w:pPr>
        <w:pStyle w:val="ListBullet"/>
      </w:pPr>
      <w:r>
        <w:t xml:space="preserve">Minor: </w:t>
      </w:r>
      <w:r w:rsidR="00BD6726">
        <w:t>Social Worker</w:t>
      </w:r>
    </w:p>
    <w:p w:rsidR="006270A9" w:rsidRDefault="009D5933">
      <w:pPr>
        <w:pStyle w:val="ListBullet"/>
      </w:pPr>
      <w:r>
        <w:t xml:space="preserve">Related coursework: </w:t>
      </w:r>
      <w:sdt>
        <w:sdtPr>
          <w:alias w:val="Related Coursework:"/>
          <w:tag w:val="Related Coursework:"/>
          <w:id w:val="100010185"/>
          <w:placeholder>
            <w:docPart w:val="5119169DE37D48F4BD0494BA11BF2C3F"/>
          </w:placeholder>
          <w:temporary/>
          <w:showingPlcHdr/>
          <w15:appearance w15:val="hidden"/>
          <w:text/>
        </w:sdtPr>
        <w:sdtEndPr/>
        <w:sdtContent>
          <w:r w:rsidR="00816216">
            <w:t>Click here to enter text</w:t>
          </w:r>
        </w:sdtContent>
      </w:sdt>
    </w:p>
    <w:sdt>
      <w:sdtPr>
        <w:alias w:val="Skills &amp; Abilities:"/>
        <w:tag w:val="Skills &amp; Abilities:"/>
        <w:id w:val="458624136"/>
        <w:placeholder>
          <w:docPart w:val="435438E3AE0F4A90822B9C5764DC9B7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BA05D6F8A2C84F629283AF085C92CE0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Management</w:t>
          </w:r>
        </w:p>
      </w:sdtContent>
    </w:sdt>
    <w:p w:rsidR="006270A9" w:rsidRDefault="00D767B7">
      <w:pPr>
        <w:pStyle w:val="ListBullet"/>
      </w:pPr>
      <w:r>
        <w:t xml:space="preserve">Working remote and handle phone services, </w:t>
      </w:r>
      <w:r w:rsidR="009D2A0A">
        <w:t xml:space="preserve">customer services, and </w:t>
      </w:r>
      <w:r w:rsidR="00EC55E5">
        <w:t>different</w:t>
      </w:r>
      <w:r w:rsidR="009D2A0A">
        <w:t xml:space="preserve"> types of customer </w:t>
      </w:r>
    </w:p>
    <w:sdt>
      <w:sdtPr>
        <w:alias w:val="Sales:"/>
        <w:tag w:val="Sales:"/>
        <w:id w:val="-2126221975"/>
        <w:placeholder>
          <w:docPart w:val="486D0780AE65421EA8A60BB90351DE0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Sales</w:t>
          </w:r>
        </w:p>
      </w:sdtContent>
    </w:sdt>
    <w:p w:rsidR="006270A9" w:rsidRDefault="009D2A0A">
      <w:pPr>
        <w:pStyle w:val="ListBullet"/>
      </w:pPr>
      <w:r>
        <w:t xml:space="preserve">Pinching different types of dances to the team for we can come together and with different type of </w:t>
      </w:r>
      <w:r w:rsidR="00EC55E5">
        <w:t>competition</w:t>
      </w:r>
      <w:r>
        <w:t xml:space="preserve"> all over Chicago.</w:t>
      </w:r>
    </w:p>
    <w:p w:rsidR="009D2A0A" w:rsidRDefault="009D2A0A">
      <w:pPr>
        <w:pStyle w:val="ListBullet"/>
      </w:pPr>
      <w:r>
        <w:t>Helping market the business for clients to get their taxes prepare.</w:t>
      </w:r>
    </w:p>
    <w:sdt>
      <w:sdtPr>
        <w:alias w:val="Communication:"/>
        <w:tag w:val="Communication:"/>
        <w:id w:val="-1153840069"/>
        <w:placeholder>
          <w:docPart w:val="A88A599126A2431C9B7665E1273BA06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D767B7" w:rsidRDefault="00D767B7" w:rsidP="00D767B7">
      <w:pPr>
        <w:pStyle w:val="ListBullet"/>
      </w:pPr>
      <w:r>
        <w:t xml:space="preserve">Communicate with coach on how we need to approve the exercise and other material we need. </w:t>
      </w:r>
    </w:p>
    <w:p w:rsidR="00D767B7" w:rsidRDefault="00D767B7" w:rsidP="00D767B7">
      <w:pPr>
        <w:pStyle w:val="ListBullet"/>
      </w:pPr>
      <w:r>
        <w:t>Communicate with the team on what motion we can take on to win dance shows.</w:t>
      </w:r>
    </w:p>
    <w:sdt>
      <w:sdtPr>
        <w:alias w:val="Leadership:"/>
        <w:tag w:val="Leadership:"/>
        <w:id w:val="1837562325"/>
        <w:placeholder>
          <w:docPart w:val="B960A98750A947208572FF3E9F75399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D767B7">
      <w:pPr>
        <w:pStyle w:val="ListBullet"/>
      </w:pPr>
      <w:r>
        <w:t xml:space="preserve">Dance Captain on my school dance team. Making sure the girl have all clothing and dance item available </w:t>
      </w:r>
    </w:p>
    <w:p w:rsidR="00D767B7" w:rsidRDefault="00D767B7">
      <w:pPr>
        <w:pStyle w:val="ListBullet"/>
      </w:pPr>
      <w:r>
        <w:t>Showing leadership in helping the girl with dances that need to be done</w:t>
      </w:r>
    </w:p>
    <w:p w:rsidR="00D767B7" w:rsidRDefault="00D767B7">
      <w:pPr>
        <w:pStyle w:val="ListBullet"/>
      </w:pPr>
      <w:r>
        <w:t xml:space="preserve">Getting with the team and working late </w:t>
      </w:r>
      <w:r w:rsidR="00EC55E5">
        <w:t>too</w:t>
      </w:r>
      <w:r>
        <w:t xml:space="preserve"> much sure we are the best.</w:t>
      </w:r>
    </w:p>
    <w:p w:rsidR="00D767B7" w:rsidRDefault="00D767B7" w:rsidP="00D767B7">
      <w:pPr>
        <w:pStyle w:val="ListBullet"/>
        <w:numPr>
          <w:ilvl w:val="0"/>
          <w:numId w:val="0"/>
        </w:numPr>
        <w:ind w:left="216"/>
      </w:pPr>
    </w:p>
    <w:sdt>
      <w:sdtPr>
        <w:alias w:val="Experience:"/>
        <w:tag w:val="Experience:"/>
        <w:id w:val="171684534"/>
        <w:placeholder>
          <w:docPart w:val="27189E220E984B96BBB61751E94CE19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BD6726">
      <w:pPr>
        <w:pStyle w:val="Heading2"/>
      </w:pPr>
      <w:r>
        <w:t>Customer Service/Recepionist</w:t>
      </w:r>
      <w:r w:rsidR="009D5933">
        <w:t> | </w:t>
      </w:r>
      <w:r>
        <w:t xml:space="preserve">Gj TAx &amp; Bookeeping Services </w:t>
      </w:r>
      <w:r w:rsidR="009D5933">
        <w:t>| </w:t>
      </w:r>
      <w:r>
        <w:t>June 2023-September 2023</w:t>
      </w:r>
    </w:p>
    <w:p w:rsidR="006270A9" w:rsidRDefault="00D767B7">
      <w:pPr>
        <w:pStyle w:val="ListBullet"/>
      </w:pPr>
      <w:r>
        <w:t>Answer phone</w:t>
      </w:r>
    </w:p>
    <w:p w:rsidR="00D767B7" w:rsidRDefault="00D767B7">
      <w:pPr>
        <w:pStyle w:val="ListBullet"/>
      </w:pPr>
      <w:r>
        <w:t xml:space="preserve">Setting appointment </w:t>
      </w:r>
    </w:p>
    <w:p w:rsidR="00D767B7" w:rsidRDefault="00D767B7">
      <w:pPr>
        <w:pStyle w:val="ListBullet"/>
      </w:pPr>
      <w:r>
        <w:t xml:space="preserve">Making sure schedule are correct </w:t>
      </w:r>
    </w:p>
    <w:p w:rsidR="00D767B7" w:rsidRDefault="00D767B7">
      <w:pPr>
        <w:pStyle w:val="ListBullet"/>
      </w:pPr>
      <w:r>
        <w:t xml:space="preserve">Making sure calendars are up to date </w:t>
      </w:r>
    </w:p>
    <w:p w:rsidR="00D767B7" w:rsidRDefault="00D767B7">
      <w:pPr>
        <w:pStyle w:val="ListBullet"/>
      </w:pPr>
      <w:r>
        <w:t>Speaking with different client and getting their information correctly in the system for their taxes will be prepare</w:t>
      </w:r>
    </w:p>
    <w:p w:rsidR="00D767B7" w:rsidRDefault="00D767B7">
      <w:pPr>
        <w:pStyle w:val="ListBullet"/>
      </w:pPr>
      <w:r>
        <w:t>Filing documents in the right folder in the computer system</w:t>
      </w:r>
    </w:p>
    <w:p w:rsidR="001B29CF" w:rsidRPr="001B29CF" w:rsidRDefault="00D767B7" w:rsidP="00D767B7">
      <w:pPr>
        <w:pStyle w:val="ListBullet"/>
      </w:pPr>
      <w:r>
        <w:t>Email different clients their appointment time</w:t>
      </w: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26" w:rsidRDefault="00BD6726">
      <w:pPr>
        <w:spacing w:after="0"/>
      </w:pPr>
      <w:r>
        <w:separator/>
      </w:r>
    </w:p>
  </w:endnote>
  <w:endnote w:type="continuationSeparator" w:id="0">
    <w:p w:rsidR="00BD6726" w:rsidRDefault="00BD6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C55E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26" w:rsidRDefault="00BD6726">
      <w:pPr>
        <w:spacing w:after="0"/>
      </w:pPr>
      <w:r>
        <w:separator/>
      </w:r>
    </w:p>
  </w:footnote>
  <w:footnote w:type="continuationSeparator" w:id="0">
    <w:p w:rsidR="00BD6726" w:rsidRDefault="00BD67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7D3F74"/>
    <w:multiLevelType w:val="multilevel"/>
    <w:tmpl w:val="2B22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26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D2A0A"/>
    <w:rsid w:val="009D5933"/>
    <w:rsid w:val="00BD6726"/>
    <w:rsid w:val="00BD768D"/>
    <w:rsid w:val="00C61F8E"/>
    <w:rsid w:val="00D767B7"/>
    <w:rsid w:val="00E83E4B"/>
    <w:rsid w:val="00E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33A66"/>
  <w15:chartTrackingRefBased/>
  <w15:docId w15:val="{9E8C1B9C-4D77-4715-A551-51E10B8B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rich-text-component">
    <w:name w:val="rich-text-component"/>
    <w:basedOn w:val="DefaultParagraphFont"/>
    <w:rsid w:val="009D2A0A"/>
  </w:style>
  <w:style w:type="character" w:customStyle="1" w:styleId="css-qrwco2">
    <w:name w:val="css-qrwco2"/>
    <w:basedOn w:val="DefaultParagraphFont"/>
    <w:rsid w:val="009D2A0A"/>
  </w:style>
  <w:style w:type="character" w:customStyle="1" w:styleId="Heading3Char">
    <w:name w:val="Heading 3 Char"/>
    <w:basedOn w:val="DefaultParagraphFont"/>
    <w:link w:val="Heading3"/>
    <w:uiPriority w:val="9"/>
    <w:rsid w:val="00EC55E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resumes-cover-letters/communication-ski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dsbuilders.net\mds\Roaming%20Profile\ajones\AppData\Roaming\Microsoft\Templates\Simpl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EE7A773A1441BE837CA72ED0B6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CB35D-EA74-4342-B61E-312AFCC03819}"/>
      </w:docPartPr>
      <w:docPartBody>
        <w:p w:rsidR="00000000" w:rsidRDefault="00F6426B">
          <w:pPr>
            <w:pStyle w:val="80EE7A773A1441BE837CA72ED0B67860"/>
          </w:pPr>
          <w:r>
            <w:t>Objective</w:t>
          </w:r>
        </w:p>
      </w:docPartBody>
    </w:docPart>
    <w:docPart>
      <w:docPartPr>
        <w:name w:val="B85AFAB362714E71AEDC2579DDECC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B5164-B3FF-40A1-ACC7-BDB5A243B70A}"/>
      </w:docPartPr>
      <w:docPartBody>
        <w:p w:rsidR="00000000" w:rsidRDefault="00F6426B">
          <w:pPr>
            <w:pStyle w:val="B85AFAB362714E71AEDC2579DDECC862"/>
          </w:pPr>
          <w:r>
            <w:t>Education</w:t>
          </w:r>
        </w:p>
      </w:docPartBody>
    </w:docPart>
    <w:docPart>
      <w:docPartPr>
        <w:name w:val="5119169DE37D48F4BD0494BA11B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9F27-1DAF-4373-A58C-9050552FF135}"/>
      </w:docPartPr>
      <w:docPartBody>
        <w:p w:rsidR="00000000" w:rsidRDefault="00F6426B">
          <w:pPr>
            <w:pStyle w:val="5119169DE37D48F4BD0494BA11BF2C3F"/>
          </w:pPr>
          <w:r>
            <w:t>Click here to enter text</w:t>
          </w:r>
        </w:p>
      </w:docPartBody>
    </w:docPart>
    <w:docPart>
      <w:docPartPr>
        <w:name w:val="435438E3AE0F4A90822B9C5764DC9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7D55B-EF10-44D4-B2A4-6129C5B1A2DD}"/>
      </w:docPartPr>
      <w:docPartBody>
        <w:p w:rsidR="00000000" w:rsidRDefault="00F6426B">
          <w:pPr>
            <w:pStyle w:val="435438E3AE0F4A90822B9C5764DC9B71"/>
          </w:pPr>
          <w:r>
            <w:t>Skills &amp; Abilities</w:t>
          </w:r>
        </w:p>
      </w:docPartBody>
    </w:docPart>
    <w:docPart>
      <w:docPartPr>
        <w:name w:val="BA05D6F8A2C84F629283AF085C92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E6B28-86D8-4A5D-92CD-2895EF8CFA8B}"/>
      </w:docPartPr>
      <w:docPartBody>
        <w:p w:rsidR="00000000" w:rsidRDefault="00F6426B">
          <w:pPr>
            <w:pStyle w:val="BA05D6F8A2C84F629283AF085C92CE01"/>
          </w:pPr>
          <w:r>
            <w:t>Management</w:t>
          </w:r>
        </w:p>
      </w:docPartBody>
    </w:docPart>
    <w:docPart>
      <w:docPartPr>
        <w:name w:val="486D0780AE65421EA8A60BB90351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2E9C9-B6A7-43D5-AFF4-49D7895F1C15}"/>
      </w:docPartPr>
      <w:docPartBody>
        <w:p w:rsidR="00000000" w:rsidRDefault="00F6426B">
          <w:pPr>
            <w:pStyle w:val="486D0780AE65421EA8A60BB90351DE02"/>
          </w:pPr>
          <w:r>
            <w:t>Sales</w:t>
          </w:r>
        </w:p>
      </w:docPartBody>
    </w:docPart>
    <w:docPart>
      <w:docPartPr>
        <w:name w:val="A88A599126A2431C9B7665E1273B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8353E-0F52-47C2-9821-8CEE96776C79}"/>
      </w:docPartPr>
      <w:docPartBody>
        <w:p w:rsidR="00000000" w:rsidRDefault="00F6426B">
          <w:pPr>
            <w:pStyle w:val="A88A599126A2431C9B7665E1273BA06A"/>
          </w:pPr>
          <w:r>
            <w:t>Communication</w:t>
          </w:r>
        </w:p>
      </w:docPartBody>
    </w:docPart>
    <w:docPart>
      <w:docPartPr>
        <w:name w:val="B960A98750A947208572FF3E9F753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8C10-F277-4378-B068-59BE2193695A}"/>
      </w:docPartPr>
      <w:docPartBody>
        <w:p w:rsidR="00000000" w:rsidRDefault="00F6426B">
          <w:pPr>
            <w:pStyle w:val="B960A98750A947208572FF3E9F753996"/>
          </w:pPr>
          <w:r>
            <w:t>Leadership</w:t>
          </w:r>
        </w:p>
      </w:docPartBody>
    </w:docPart>
    <w:docPart>
      <w:docPartPr>
        <w:name w:val="27189E220E984B96BBB61751E94CE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E207-476C-474A-AA15-C28B67D2D336}"/>
      </w:docPartPr>
      <w:docPartBody>
        <w:p w:rsidR="00000000" w:rsidRDefault="00F6426B">
          <w:pPr>
            <w:pStyle w:val="27189E220E984B96BBB61751E94CE19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5B7ABE3BAA4C4FB70C0DE682F8173E">
    <w:name w:val="5B5B7ABE3BAA4C4FB70C0DE682F8173E"/>
  </w:style>
  <w:style w:type="paragraph" w:customStyle="1" w:styleId="5ADC39B660C44980BF42737EEEFB25DE">
    <w:name w:val="5ADC39B660C44980BF42737EEEFB25DE"/>
  </w:style>
  <w:style w:type="paragraph" w:customStyle="1" w:styleId="D88FA7A474B94F608D8D750F24C2A265">
    <w:name w:val="D88FA7A474B94F608D8D750F24C2A265"/>
  </w:style>
  <w:style w:type="paragraph" w:customStyle="1" w:styleId="046AA9D04CE941F5932347B99BE668E3">
    <w:name w:val="046AA9D04CE941F5932347B99BE668E3"/>
  </w:style>
  <w:style w:type="paragraph" w:customStyle="1" w:styleId="80EE7A773A1441BE837CA72ED0B67860">
    <w:name w:val="80EE7A773A1441BE837CA72ED0B67860"/>
  </w:style>
  <w:style w:type="paragraph" w:customStyle="1" w:styleId="B3E337B1412D4404911E1897004B2BCF">
    <w:name w:val="B3E337B1412D4404911E1897004B2BCF"/>
  </w:style>
  <w:style w:type="paragraph" w:customStyle="1" w:styleId="B85AFAB362714E71AEDC2579DDECC862">
    <w:name w:val="B85AFAB362714E71AEDC2579DDECC862"/>
  </w:style>
  <w:style w:type="paragraph" w:customStyle="1" w:styleId="D6E3E0C3157947EEA1D15D71BB4D98A4">
    <w:name w:val="D6E3E0C3157947EEA1D15D71BB4D98A4"/>
  </w:style>
  <w:style w:type="paragraph" w:customStyle="1" w:styleId="515E3CE039DE437AB0E4AFE8CE7D50CA">
    <w:name w:val="515E3CE039DE437AB0E4AFE8CE7D50CA"/>
  </w:style>
  <w:style w:type="paragraph" w:customStyle="1" w:styleId="59AEFE791B3D4681B7BD9CE70A444E56">
    <w:name w:val="59AEFE791B3D4681B7BD9CE70A444E56"/>
  </w:style>
  <w:style w:type="paragraph" w:customStyle="1" w:styleId="A0AFAB1F9E6B4201BDF0726B4B3128ED">
    <w:name w:val="A0AFAB1F9E6B4201BDF0726B4B3128ED"/>
  </w:style>
  <w:style w:type="paragraph" w:customStyle="1" w:styleId="AD3668EE8A8D4D4C890E09C00ACDC7B4">
    <w:name w:val="AD3668EE8A8D4D4C890E09C00ACDC7B4"/>
  </w:style>
  <w:style w:type="paragraph" w:customStyle="1" w:styleId="7FA183E146124C96AED8D8122547B91C">
    <w:name w:val="7FA183E146124C96AED8D8122547B91C"/>
  </w:style>
  <w:style w:type="paragraph" w:customStyle="1" w:styleId="B767081793D8485B8C9E0C16F58584CC">
    <w:name w:val="B767081793D8485B8C9E0C16F58584CC"/>
  </w:style>
  <w:style w:type="paragraph" w:customStyle="1" w:styleId="5119169DE37D48F4BD0494BA11BF2C3F">
    <w:name w:val="5119169DE37D48F4BD0494BA11BF2C3F"/>
  </w:style>
  <w:style w:type="paragraph" w:customStyle="1" w:styleId="435438E3AE0F4A90822B9C5764DC9B71">
    <w:name w:val="435438E3AE0F4A90822B9C5764DC9B71"/>
  </w:style>
  <w:style w:type="paragraph" w:customStyle="1" w:styleId="BA05D6F8A2C84F629283AF085C92CE01">
    <w:name w:val="BA05D6F8A2C84F629283AF085C92CE01"/>
  </w:style>
  <w:style w:type="paragraph" w:customStyle="1" w:styleId="466EAB895E0F41D8AF33D46879415D77">
    <w:name w:val="466EAB895E0F41D8AF33D46879415D77"/>
  </w:style>
  <w:style w:type="paragraph" w:customStyle="1" w:styleId="486D0780AE65421EA8A60BB90351DE02">
    <w:name w:val="486D0780AE65421EA8A60BB90351DE02"/>
  </w:style>
  <w:style w:type="paragraph" w:customStyle="1" w:styleId="9CFE129756494AF8874F66E0B26E73BE">
    <w:name w:val="9CFE129756494AF8874F66E0B26E73BE"/>
  </w:style>
  <w:style w:type="paragraph" w:customStyle="1" w:styleId="A88A599126A2431C9B7665E1273BA06A">
    <w:name w:val="A88A599126A2431C9B7665E1273BA06A"/>
  </w:style>
  <w:style w:type="paragraph" w:customStyle="1" w:styleId="5E117EFB2FF041F5AF3AAC3B2CF2FA0D">
    <w:name w:val="5E117EFB2FF041F5AF3AAC3B2CF2FA0D"/>
  </w:style>
  <w:style w:type="paragraph" w:customStyle="1" w:styleId="B960A98750A947208572FF3E9F753996">
    <w:name w:val="B960A98750A947208572FF3E9F753996"/>
  </w:style>
  <w:style w:type="paragraph" w:customStyle="1" w:styleId="68DF701E9F5940068D29264758240A77">
    <w:name w:val="68DF701E9F5940068D29264758240A77"/>
  </w:style>
  <w:style w:type="paragraph" w:customStyle="1" w:styleId="27189E220E984B96BBB61751E94CE192">
    <w:name w:val="27189E220E984B96BBB61751E94CE192"/>
  </w:style>
  <w:style w:type="paragraph" w:customStyle="1" w:styleId="563DBAF6A8904023A98A564762B92824">
    <w:name w:val="563DBAF6A8904023A98A564762B92824"/>
  </w:style>
  <w:style w:type="paragraph" w:customStyle="1" w:styleId="1BC19986D4EC49908B8AAD0D73E5555D">
    <w:name w:val="1BC19986D4EC49908B8AAD0D73E5555D"/>
  </w:style>
  <w:style w:type="paragraph" w:customStyle="1" w:styleId="D6BE6C0B24FE411DA9DE4E1EF7EBAD39">
    <w:name w:val="D6BE6C0B24FE411DA9DE4E1EF7EBAD39"/>
  </w:style>
  <w:style w:type="paragraph" w:customStyle="1" w:styleId="77BD8522DB024D3BB3F3419723A06327">
    <w:name w:val="77BD8522DB024D3BB3F3419723A06327"/>
  </w:style>
  <w:style w:type="paragraph" w:customStyle="1" w:styleId="78B90078B02143EA975198A4913AADB6">
    <w:name w:val="78B90078B02143EA975198A4913AADB6"/>
  </w:style>
  <w:style w:type="paragraph" w:customStyle="1" w:styleId="6275B1F42E0A4CCD9B598F49343274B1">
    <w:name w:val="6275B1F42E0A4CCD9B598F49343274B1"/>
  </w:style>
  <w:style w:type="paragraph" w:customStyle="1" w:styleId="00CFAA4B8DF44079BE031F4819F0F0E1">
    <w:name w:val="00CFAA4B8DF44079BE031F4819F0F0E1"/>
  </w:style>
  <w:style w:type="paragraph" w:customStyle="1" w:styleId="19FD4D0AACBC4D789692BFF7396972B4">
    <w:name w:val="19FD4D0AACBC4D789692BFF739697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78EF-C226-4067-9E81-6A668473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sales resume</Template>
  <TotalTime>39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Jones</dc:creator>
  <cp:keywords/>
  <cp:lastModifiedBy>Ashley Jones</cp:lastModifiedBy>
  <cp:revision>1</cp:revision>
  <dcterms:created xsi:type="dcterms:W3CDTF">2024-05-07T17:42:00Z</dcterms:created>
  <dcterms:modified xsi:type="dcterms:W3CDTF">2024-05-07T18:21:00Z</dcterms:modified>
  <cp:version/>
</cp:coreProperties>
</file>