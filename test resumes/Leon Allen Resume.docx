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43"/>
        <w:gridCol w:w="2667"/>
        <w:gridCol w:w="5728"/>
        <w:gridCol w:w="842"/>
      </w:tblGrid>
      <w:tr w:rsidR="005872B1" w14:paraId="76B562CF" w14:textId="77777777" w:rsidTr="00F710C2">
        <w:trPr>
          <w:trHeight w:val="1440"/>
        </w:trPr>
        <w:tc>
          <w:tcPr>
            <w:tcW w:w="843" w:type="dxa"/>
            <w:tcBorders>
              <w:bottom w:val="single" w:sz="12" w:space="0" w:color="3C3388" w:themeColor="accent6"/>
            </w:tcBorders>
          </w:tcPr>
          <w:p w14:paraId="0733E483" w14:textId="77777777" w:rsidR="005872B1" w:rsidRDefault="005872B1" w:rsidP="00025726"/>
        </w:tc>
        <w:tc>
          <w:tcPr>
            <w:tcW w:w="8395" w:type="dxa"/>
            <w:gridSpan w:val="2"/>
            <w:tcBorders>
              <w:bottom w:val="single" w:sz="12" w:space="0" w:color="3C3388" w:themeColor="accent6"/>
            </w:tcBorders>
          </w:tcPr>
          <w:p w14:paraId="6CD23B7F" w14:textId="77F97196" w:rsidR="00096A49" w:rsidRDefault="002D52E3" w:rsidP="00096A49">
            <w:pPr>
              <w:pStyle w:val="Title"/>
            </w:pPr>
            <w:r>
              <w:t>Leon Allen</w:t>
            </w:r>
          </w:p>
          <w:p w14:paraId="58416308" w14:textId="37878273" w:rsidR="005872B1" w:rsidRPr="00096A49" w:rsidRDefault="005872B1" w:rsidP="00096A49">
            <w:pPr>
              <w:pStyle w:val="Subtitle"/>
            </w:pPr>
          </w:p>
        </w:tc>
        <w:tc>
          <w:tcPr>
            <w:tcW w:w="842" w:type="dxa"/>
            <w:tcBorders>
              <w:bottom w:val="single" w:sz="12" w:space="0" w:color="3C3388" w:themeColor="accent6"/>
            </w:tcBorders>
          </w:tcPr>
          <w:p w14:paraId="5F811953" w14:textId="77777777" w:rsidR="005872B1" w:rsidRDefault="005872B1" w:rsidP="00025726"/>
        </w:tc>
      </w:tr>
      <w:tr w:rsidR="005872B1" w14:paraId="18B60DBD" w14:textId="77777777" w:rsidTr="002D52E3">
        <w:tblPrEx>
          <w:tblCellMar>
            <w:top w:w="216" w:type="dxa"/>
            <w:left w:w="216" w:type="dxa"/>
            <w:right w:w="216" w:type="dxa"/>
          </w:tblCellMar>
        </w:tblPrEx>
        <w:trPr>
          <w:trHeight w:val="1644"/>
        </w:trPr>
        <w:tc>
          <w:tcPr>
            <w:tcW w:w="3510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279CA15A" w14:textId="77777777" w:rsidR="00096A49" w:rsidRDefault="00096A49" w:rsidP="00096A49">
            <w:pPr>
              <w:pStyle w:val="Heading1"/>
              <w:jc w:val="right"/>
            </w:pPr>
            <w:r>
              <w:t>Contact</w:t>
            </w:r>
          </w:p>
          <w:p w14:paraId="357F60C6" w14:textId="765472ED" w:rsidR="00096A49" w:rsidRDefault="002D52E3" w:rsidP="00096A49">
            <w:pPr>
              <w:jc w:val="right"/>
            </w:pPr>
            <w:r>
              <w:t>4711 W. Gladys</w:t>
            </w:r>
          </w:p>
          <w:p w14:paraId="7AE51307" w14:textId="207F5B70" w:rsidR="002D52E3" w:rsidRDefault="002D52E3" w:rsidP="00096A49">
            <w:pPr>
              <w:jc w:val="right"/>
            </w:pPr>
            <w:r>
              <w:t>Chicago, IL. 60644</w:t>
            </w:r>
          </w:p>
          <w:p w14:paraId="72B05FC6" w14:textId="483FF059" w:rsidR="00096A49" w:rsidRDefault="002D52E3" w:rsidP="00096A49">
            <w:pPr>
              <w:jc w:val="right"/>
            </w:pPr>
            <w:r>
              <w:t>708-682-2970</w:t>
            </w:r>
          </w:p>
          <w:p w14:paraId="73571295" w14:textId="15C14F04" w:rsidR="005872B1" w:rsidRDefault="00AB0262" w:rsidP="00096A49">
            <w:pPr>
              <w:jc w:val="right"/>
            </w:pPr>
            <w:r>
              <w:t>Leon.Allen4711@gmail.com</w:t>
            </w:r>
          </w:p>
        </w:tc>
        <w:tc>
          <w:tcPr>
            <w:tcW w:w="6570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6E70CE72" w14:textId="77777777" w:rsidR="00096A49" w:rsidRDefault="00096A49" w:rsidP="00096A49">
            <w:pPr>
              <w:pStyle w:val="Heading1"/>
            </w:pPr>
            <w:r>
              <w:t>Objective</w:t>
            </w:r>
          </w:p>
          <w:p w14:paraId="78ACD00A" w14:textId="016A86B5" w:rsidR="005872B1" w:rsidRDefault="002D52E3" w:rsidP="00096A49">
            <w:r>
              <w:t xml:space="preserve">Dedicated and energetic professional with a background in custodial and forklift operations, looking for a position where I can utilize my skillset to enhance my technical knowledge and provide exemplary service to both customers and clients. </w:t>
            </w:r>
          </w:p>
        </w:tc>
      </w:tr>
      <w:tr w:rsidR="00343F1A" w14:paraId="0346E111" w14:textId="77777777" w:rsidTr="008971B2">
        <w:tblPrEx>
          <w:tblCellMar>
            <w:top w:w="216" w:type="dxa"/>
            <w:left w:w="216" w:type="dxa"/>
            <w:right w:w="216" w:type="dxa"/>
          </w:tblCellMar>
        </w:tblPrEx>
        <w:trPr>
          <w:trHeight w:val="24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1B39DA1D" w14:textId="77777777" w:rsidR="00096A49" w:rsidRDefault="00096A49" w:rsidP="00096A49">
            <w:pPr>
              <w:pStyle w:val="Heading1"/>
              <w:jc w:val="right"/>
            </w:pPr>
            <w:r>
              <w:t>Education</w:t>
            </w:r>
          </w:p>
          <w:p w14:paraId="2E3FBF51" w14:textId="12B50180" w:rsidR="002D52E3" w:rsidRDefault="002D52E3" w:rsidP="002D52E3">
            <w:pPr>
              <w:jc w:val="right"/>
            </w:pPr>
            <w:r>
              <w:t>Lucy Flowers High School – 1992</w:t>
            </w:r>
          </w:p>
          <w:p w14:paraId="664AB32C" w14:textId="77777777" w:rsidR="006733F0" w:rsidRDefault="006733F0" w:rsidP="002D52E3">
            <w:pPr>
              <w:jc w:val="right"/>
            </w:pPr>
          </w:p>
          <w:p w14:paraId="7FFDEF5F" w14:textId="09C85AA9" w:rsidR="00816B66" w:rsidRDefault="00816B66" w:rsidP="002D52E3">
            <w:pPr>
              <w:jc w:val="right"/>
            </w:pPr>
            <w:r>
              <w:t>Independent Living Workforce Development Program - 2025</w:t>
            </w:r>
          </w:p>
          <w:p w14:paraId="16C7B2BA" w14:textId="77777777" w:rsidR="00096A49" w:rsidRDefault="00096A49" w:rsidP="00096A49">
            <w:pPr>
              <w:jc w:val="right"/>
            </w:pPr>
          </w:p>
          <w:p w14:paraId="06205A46" w14:textId="77777777" w:rsidR="00096A49" w:rsidRDefault="00096A49" w:rsidP="00096A49">
            <w:pPr>
              <w:jc w:val="right"/>
            </w:pPr>
          </w:p>
          <w:p w14:paraId="2233D499" w14:textId="77777777" w:rsidR="00096A49" w:rsidRDefault="00096A49" w:rsidP="00096A49">
            <w:pPr>
              <w:jc w:val="right"/>
            </w:pPr>
          </w:p>
          <w:p w14:paraId="396FA8A8" w14:textId="77777777" w:rsidR="00096A49" w:rsidRDefault="00096A49" w:rsidP="00096A49">
            <w:pPr>
              <w:pStyle w:val="Heading1"/>
              <w:jc w:val="right"/>
            </w:pPr>
            <w:r>
              <w:t>Key Skills</w:t>
            </w:r>
          </w:p>
          <w:p w14:paraId="285A7B28" w14:textId="0267DB94" w:rsidR="00343F1A" w:rsidRDefault="00816B66" w:rsidP="00096A49">
            <w:pPr>
              <w:jc w:val="right"/>
            </w:pPr>
            <w:r>
              <w:t>Detail-Oriented</w:t>
            </w:r>
          </w:p>
          <w:p w14:paraId="16FD87BF" w14:textId="36E34E84" w:rsidR="00816B66" w:rsidRDefault="00816B66" w:rsidP="00096A49">
            <w:pPr>
              <w:jc w:val="right"/>
            </w:pPr>
            <w:r>
              <w:t>Collaboration with Peers</w:t>
            </w:r>
          </w:p>
          <w:p w14:paraId="20AF3BF7" w14:textId="77777777" w:rsidR="006733F0" w:rsidRDefault="006733F0" w:rsidP="00096A49">
            <w:pPr>
              <w:jc w:val="right"/>
            </w:pPr>
            <w:r>
              <w:t>Inventory Specialist</w:t>
            </w:r>
          </w:p>
          <w:p w14:paraId="437A14B6" w14:textId="77777777" w:rsidR="006733F0" w:rsidRDefault="006733F0" w:rsidP="00096A49">
            <w:pPr>
              <w:jc w:val="right"/>
            </w:pPr>
            <w:r>
              <w:t>Critical Thinking</w:t>
            </w:r>
          </w:p>
          <w:p w14:paraId="172C50C8" w14:textId="77777777" w:rsidR="006733F0" w:rsidRDefault="006733F0" w:rsidP="00096A49">
            <w:pPr>
              <w:jc w:val="right"/>
            </w:pPr>
            <w:r>
              <w:t>Time Management</w:t>
            </w:r>
          </w:p>
          <w:p w14:paraId="17E24035" w14:textId="77777777" w:rsidR="008971B2" w:rsidRDefault="006733F0" w:rsidP="00096A49">
            <w:pPr>
              <w:jc w:val="right"/>
            </w:pPr>
            <w:r>
              <w:t>Customer Service</w:t>
            </w:r>
          </w:p>
          <w:p w14:paraId="0E740E1F" w14:textId="77777777" w:rsidR="008971B2" w:rsidRDefault="008971B2" w:rsidP="00096A49">
            <w:pPr>
              <w:jc w:val="right"/>
            </w:pPr>
          </w:p>
          <w:p w14:paraId="1FD776B1" w14:textId="77777777" w:rsidR="008971B2" w:rsidRDefault="008971B2" w:rsidP="00096A49">
            <w:pPr>
              <w:jc w:val="right"/>
            </w:pPr>
          </w:p>
          <w:p w14:paraId="6AA23700" w14:textId="77777777" w:rsidR="008971B2" w:rsidRDefault="008971B2" w:rsidP="00096A49">
            <w:pPr>
              <w:jc w:val="right"/>
            </w:pPr>
          </w:p>
          <w:p w14:paraId="154E81C6" w14:textId="4E7CA99D" w:rsidR="008971B2" w:rsidRDefault="008971B2" w:rsidP="008971B2">
            <w:pPr>
              <w:pStyle w:val="Heading1"/>
            </w:pPr>
            <w:r>
              <w:t xml:space="preserve">                 </w:t>
            </w:r>
            <w:r>
              <w:t xml:space="preserve">References </w:t>
            </w:r>
          </w:p>
          <w:p w14:paraId="5D75E746" w14:textId="7FD5397B" w:rsidR="006733F0" w:rsidRDefault="008971B2" w:rsidP="008971B2">
            <w:pPr>
              <w:jc w:val="right"/>
            </w:pPr>
            <w:r>
              <w:t>Available upon request.</w:t>
            </w:r>
            <w:r w:rsidR="006733F0">
              <w:t xml:space="preserve">  </w:t>
            </w:r>
          </w:p>
          <w:p w14:paraId="65E38BF8" w14:textId="77777777" w:rsidR="006733F0" w:rsidRDefault="006733F0" w:rsidP="00096A49">
            <w:pPr>
              <w:jc w:val="right"/>
            </w:pPr>
          </w:p>
          <w:p w14:paraId="6695B3F6" w14:textId="77777777" w:rsidR="00816B66" w:rsidRDefault="00816B66" w:rsidP="00096A49">
            <w:pPr>
              <w:jc w:val="right"/>
            </w:pPr>
          </w:p>
          <w:p w14:paraId="7998CA53" w14:textId="77777777" w:rsidR="00816B66" w:rsidRDefault="00816B66" w:rsidP="00096A49">
            <w:pPr>
              <w:jc w:val="right"/>
            </w:pPr>
          </w:p>
          <w:p w14:paraId="34F70B7B" w14:textId="77777777" w:rsidR="00816B66" w:rsidRDefault="00816B66" w:rsidP="00096A49">
            <w:pPr>
              <w:jc w:val="right"/>
            </w:pPr>
          </w:p>
          <w:p w14:paraId="37F8EFEC" w14:textId="65924CA2" w:rsidR="00816B66" w:rsidRPr="00096A49" w:rsidRDefault="00816B66" w:rsidP="00816B66">
            <w:pPr>
              <w:pStyle w:val="Heading1"/>
              <w:rPr>
                <w:rStyle w:val="Heading1Char"/>
              </w:rPr>
            </w:pPr>
            <w:r>
              <w:rPr>
                <w:rStyle w:val="Heading1Char"/>
              </w:rPr>
              <w:t xml:space="preserve">  </w:t>
            </w:r>
          </w:p>
          <w:p w14:paraId="194D5367" w14:textId="77777777" w:rsidR="00816B66" w:rsidRDefault="00816B66" w:rsidP="00096A49">
            <w:pPr>
              <w:jc w:val="right"/>
            </w:pPr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46855E20" w14:textId="77777777" w:rsidR="00096A49" w:rsidRDefault="00096A49" w:rsidP="00096A49">
            <w:pPr>
              <w:pStyle w:val="Heading1"/>
            </w:pPr>
            <w:r>
              <w:t>Experience</w:t>
            </w:r>
          </w:p>
          <w:p w14:paraId="188BAF1D" w14:textId="5497AAFA" w:rsidR="008971B2" w:rsidRDefault="008971B2" w:rsidP="008971B2">
            <w:pPr>
              <w:pStyle w:val="Heading2"/>
            </w:pPr>
            <w:r>
              <w:t>2024 – present</w:t>
            </w:r>
          </w:p>
          <w:p w14:paraId="41C9AF1F" w14:textId="644484A0" w:rsidR="008971B2" w:rsidRDefault="008971B2" w:rsidP="008971B2">
            <w:r>
              <w:rPr>
                <w:rStyle w:val="Emphasis"/>
              </w:rPr>
              <w:t>Retail Inventory Associate</w:t>
            </w:r>
            <w:r>
              <w:t xml:space="preserve">| </w:t>
            </w:r>
            <w:r>
              <w:t xml:space="preserve">WIS International </w:t>
            </w:r>
            <w:r>
              <w:t xml:space="preserve"> </w:t>
            </w:r>
          </w:p>
          <w:p w14:paraId="71500BF4" w14:textId="79660F25" w:rsidR="008971B2" w:rsidRDefault="008971B2" w:rsidP="008971B2">
            <w:r>
              <w:t>Responsible for physical inventory counting at retail and grocery stores using company equipment. Maintained high accuracy and collaborated with peers on workflow efficiency.</w:t>
            </w:r>
          </w:p>
          <w:p w14:paraId="6A389A7D" w14:textId="77777777" w:rsidR="008971B2" w:rsidRDefault="008971B2" w:rsidP="00096A49">
            <w:pPr>
              <w:pStyle w:val="Heading2"/>
            </w:pPr>
          </w:p>
          <w:p w14:paraId="0578C4F3" w14:textId="3A18F33F" w:rsidR="00096A49" w:rsidRDefault="007475D8" w:rsidP="00096A49">
            <w:pPr>
              <w:pStyle w:val="Heading2"/>
            </w:pPr>
            <w:r>
              <w:t>201</w:t>
            </w:r>
            <w:r w:rsidR="008D0EB0">
              <w:t>9 - 2022</w:t>
            </w:r>
          </w:p>
          <w:p w14:paraId="05285128" w14:textId="1AB13D1C" w:rsidR="00096A49" w:rsidRDefault="007475D8" w:rsidP="00096A49">
            <w:r>
              <w:rPr>
                <w:rStyle w:val="Emphasis"/>
              </w:rPr>
              <w:t>Candy Mover</w:t>
            </w:r>
            <w:r w:rsidR="00096A49">
              <w:t xml:space="preserve">| </w:t>
            </w:r>
            <w:r>
              <w:t xml:space="preserve">Ferrara Candy Company </w:t>
            </w:r>
          </w:p>
          <w:p w14:paraId="255F0BC9" w14:textId="5442DA4E" w:rsidR="002D52E3" w:rsidRDefault="007475D8" w:rsidP="00096A49">
            <w:r>
              <w:t xml:space="preserve">Sorted and packaged candy from the assembly line. Stacked and organized pallets to maximize process efficiency. Met all company productivity and accuracy standards according to their guidelines. </w:t>
            </w:r>
          </w:p>
          <w:p w14:paraId="5D5A6979" w14:textId="77777777" w:rsidR="008D0EB0" w:rsidRDefault="008D0EB0" w:rsidP="00096A49"/>
          <w:p w14:paraId="63CE9794" w14:textId="1393521B" w:rsidR="008D0EB0" w:rsidRDefault="008D0EB0" w:rsidP="008D0EB0">
            <w:r>
              <w:t>2006 – 2013</w:t>
            </w:r>
          </w:p>
          <w:p w14:paraId="0799E9CD" w14:textId="77777777" w:rsidR="008D0EB0" w:rsidRDefault="008D0EB0" w:rsidP="008D0EB0">
            <w:r>
              <w:rPr>
                <w:rStyle w:val="Emphasis"/>
              </w:rPr>
              <w:t>Janitor</w:t>
            </w:r>
            <w:r>
              <w:t xml:space="preserve"> | AMC Theaters</w:t>
            </w:r>
          </w:p>
          <w:p w14:paraId="36AB1991" w14:textId="77777777" w:rsidR="008D0EB0" w:rsidRDefault="008D0EB0" w:rsidP="008D0EB0">
            <w:r>
              <w:t xml:space="preserve">Ensured consistent cleanliness in all common areas. Stocked restroom supplies and monitored inventory levels. Responded promptly to spills and emergencies, ensuring immediate cleanup and reporting any pertinent issues to management. </w:t>
            </w:r>
          </w:p>
          <w:p w14:paraId="71BFBD50" w14:textId="77777777" w:rsidR="008D0EB0" w:rsidRDefault="008D0EB0" w:rsidP="00096A49"/>
          <w:p w14:paraId="7CFE9330" w14:textId="704706D9" w:rsidR="00096A49" w:rsidRDefault="00940D88" w:rsidP="00096A49">
            <w:pPr>
              <w:pStyle w:val="Heading2"/>
            </w:pPr>
            <w:r>
              <w:t>1998 - 200</w:t>
            </w:r>
            <w:r w:rsidR="00081D00">
              <w:t>1</w:t>
            </w:r>
          </w:p>
          <w:p w14:paraId="4D618CF3" w14:textId="52DCB3D9" w:rsidR="00096A49" w:rsidRDefault="00BA0945" w:rsidP="00096A49">
            <w:r>
              <w:rPr>
                <w:rStyle w:val="Emphasis"/>
              </w:rPr>
              <w:t>Forklift Operator</w:t>
            </w:r>
            <w:r w:rsidR="00096A49">
              <w:t xml:space="preserve"> | </w:t>
            </w:r>
            <w:r>
              <w:t>Sky Chef – O’Hare International Airport</w:t>
            </w:r>
          </w:p>
          <w:p w14:paraId="4DB3383F" w14:textId="3016CB22" w:rsidR="00BA0945" w:rsidRDefault="00BA0945" w:rsidP="00096A49">
            <w:r>
              <w:t xml:space="preserve">Highly skilled forklift operator with over 7 years’ experience handing stand-up and sit-down equipment. Utilized current training processes to maintain a 100% safety record during length of employment. </w:t>
            </w:r>
          </w:p>
          <w:p w14:paraId="3FD7C84E" w14:textId="77777777" w:rsidR="007475D8" w:rsidRDefault="007475D8" w:rsidP="00096A49"/>
          <w:p w14:paraId="44ECA9F7" w14:textId="1A42CE81" w:rsidR="007475D8" w:rsidRDefault="007475D8" w:rsidP="007475D8">
            <w:pPr>
              <w:pStyle w:val="Heading1"/>
            </w:pPr>
            <w:r>
              <w:t>Leadership Skills</w:t>
            </w:r>
          </w:p>
          <w:p w14:paraId="089CD292" w14:textId="0E83DB2C" w:rsidR="00343F1A" w:rsidRDefault="007475D8" w:rsidP="006733F0">
            <w:r>
              <w:t>I thrive in fast, high-pressure environments where I can stay busy. I excel in collaboration and demonstrate leadership through action and accountability. I am organized, adaptable, and can appropriately delegate when necessa</w:t>
            </w:r>
            <w:r w:rsidR="008971B2">
              <w:t>ry.</w:t>
            </w:r>
          </w:p>
        </w:tc>
      </w:tr>
    </w:tbl>
    <w:p w14:paraId="56C09908" w14:textId="77777777" w:rsidR="0009273C" w:rsidRDefault="0009273C" w:rsidP="00843C42"/>
    <w:sectPr w:rsidR="0009273C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D1EBD" w14:textId="77777777" w:rsidR="003D4A06" w:rsidRDefault="003D4A06" w:rsidP="00F316AD">
      <w:r>
        <w:separator/>
      </w:r>
    </w:p>
  </w:endnote>
  <w:endnote w:type="continuationSeparator" w:id="0">
    <w:p w14:paraId="10309DE4" w14:textId="77777777" w:rsidR="003D4A06" w:rsidRDefault="003D4A06" w:rsidP="00F316AD">
      <w:r>
        <w:continuationSeparator/>
      </w:r>
    </w:p>
  </w:endnote>
  <w:endnote w:type="continuationNotice" w:id="1">
    <w:p w14:paraId="2BE85B5D" w14:textId="77777777" w:rsidR="003D4A06" w:rsidRDefault="003D4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C39C0" w14:textId="77777777" w:rsidR="003D4A06" w:rsidRDefault="003D4A06" w:rsidP="00F316AD">
      <w:r>
        <w:separator/>
      </w:r>
    </w:p>
  </w:footnote>
  <w:footnote w:type="continuationSeparator" w:id="0">
    <w:p w14:paraId="436ECC51" w14:textId="77777777" w:rsidR="003D4A06" w:rsidRDefault="003D4A06" w:rsidP="00F316AD">
      <w:r>
        <w:continuationSeparator/>
      </w:r>
    </w:p>
  </w:footnote>
  <w:footnote w:type="continuationNotice" w:id="1">
    <w:p w14:paraId="18EED2ED" w14:textId="77777777" w:rsidR="003D4A06" w:rsidRDefault="003D4A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06"/>
    <w:rsid w:val="0001399F"/>
    <w:rsid w:val="00046214"/>
    <w:rsid w:val="00081D00"/>
    <w:rsid w:val="0009273C"/>
    <w:rsid w:val="00095D41"/>
    <w:rsid w:val="00096A49"/>
    <w:rsid w:val="000C5404"/>
    <w:rsid w:val="000E1D44"/>
    <w:rsid w:val="001313CF"/>
    <w:rsid w:val="00163282"/>
    <w:rsid w:val="001755AB"/>
    <w:rsid w:val="00183E89"/>
    <w:rsid w:val="001A375F"/>
    <w:rsid w:val="001E50B8"/>
    <w:rsid w:val="001E5881"/>
    <w:rsid w:val="001F1F0D"/>
    <w:rsid w:val="00205A46"/>
    <w:rsid w:val="0020696E"/>
    <w:rsid w:val="00225BAE"/>
    <w:rsid w:val="002356A2"/>
    <w:rsid w:val="0024775A"/>
    <w:rsid w:val="00263514"/>
    <w:rsid w:val="002D1060"/>
    <w:rsid w:val="002D12DA"/>
    <w:rsid w:val="002D4AEB"/>
    <w:rsid w:val="002D52E3"/>
    <w:rsid w:val="003019B2"/>
    <w:rsid w:val="00343F1A"/>
    <w:rsid w:val="00345AA5"/>
    <w:rsid w:val="0034688D"/>
    <w:rsid w:val="00377EAB"/>
    <w:rsid w:val="003A5476"/>
    <w:rsid w:val="003B34F6"/>
    <w:rsid w:val="003B5713"/>
    <w:rsid w:val="003D0C5F"/>
    <w:rsid w:val="003D4A06"/>
    <w:rsid w:val="0040233B"/>
    <w:rsid w:val="00420DF0"/>
    <w:rsid w:val="00427D97"/>
    <w:rsid w:val="0049228A"/>
    <w:rsid w:val="004C6953"/>
    <w:rsid w:val="00507AFD"/>
    <w:rsid w:val="00507E93"/>
    <w:rsid w:val="00511A6E"/>
    <w:rsid w:val="00535EE8"/>
    <w:rsid w:val="005675E7"/>
    <w:rsid w:val="0057534A"/>
    <w:rsid w:val="005872B1"/>
    <w:rsid w:val="00605A5B"/>
    <w:rsid w:val="00652B25"/>
    <w:rsid w:val="00663D85"/>
    <w:rsid w:val="00672A17"/>
    <w:rsid w:val="006733F0"/>
    <w:rsid w:val="006818E7"/>
    <w:rsid w:val="006C60E6"/>
    <w:rsid w:val="006E70D3"/>
    <w:rsid w:val="00705948"/>
    <w:rsid w:val="007475D8"/>
    <w:rsid w:val="0075038B"/>
    <w:rsid w:val="007B0F94"/>
    <w:rsid w:val="007C14FA"/>
    <w:rsid w:val="007F3118"/>
    <w:rsid w:val="00815943"/>
    <w:rsid w:val="00816B66"/>
    <w:rsid w:val="00843C42"/>
    <w:rsid w:val="00860DB6"/>
    <w:rsid w:val="0088104A"/>
    <w:rsid w:val="00881599"/>
    <w:rsid w:val="00896FA4"/>
    <w:rsid w:val="008971B2"/>
    <w:rsid w:val="008B045B"/>
    <w:rsid w:val="008B507E"/>
    <w:rsid w:val="008C1972"/>
    <w:rsid w:val="008D0EB0"/>
    <w:rsid w:val="00940D88"/>
    <w:rsid w:val="00946FAC"/>
    <w:rsid w:val="00987486"/>
    <w:rsid w:val="0099359E"/>
    <w:rsid w:val="009941DA"/>
    <w:rsid w:val="00996C62"/>
    <w:rsid w:val="00A10D34"/>
    <w:rsid w:val="00A30F44"/>
    <w:rsid w:val="00A351D9"/>
    <w:rsid w:val="00A70004"/>
    <w:rsid w:val="00A77921"/>
    <w:rsid w:val="00AB0262"/>
    <w:rsid w:val="00AD0DB9"/>
    <w:rsid w:val="00B111F4"/>
    <w:rsid w:val="00B2124F"/>
    <w:rsid w:val="00B575FB"/>
    <w:rsid w:val="00B6190E"/>
    <w:rsid w:val="00BA0945"/>
    <w:rsid w:val="00BD4217"/>
    <w:rsid w:val="00BE6200"/>
    <w:rsid w:val="00C02959"/>
    <w:rsid w:val="00C1095A"/>
    <w:rsid w:val="00C40429"/>
    <w:rsid w:val="00C41422"/>
    <w:rsid w:val="00C438E2"/>
    <w:rsid w:val="00C55D85"/>
    <w:rsid w:val="00C81523"/>
    <w:rsid w:val="00CA2273"/>
    <w:rsid w:val="00CA2A8D"/>
    <w:rsid w:val="00CC7254"/>
    <w:rsid w:val="00CD50FD"/>
    <w:rsid w:val="00CD53BF"/>
    <w:rsid w:val="00D3458E"/>
    <w:rsid w:val="00D47124"/>
    <w:rsid w:val="00D575D3"/>
    <w:rsid w:val="00D64184"/>
    <w:rsid w:val="00D747F5"/>
    <w:rsid w:val="00DA0D2A"/>
    <w:rsid w:val="00DA31B4"/>
    <w:rsid w:val="00DA74E2"/>
    <w:rsid w:val="00DC3F2B"/>
    <w:rsid w:val="00DD5D7B"/>
    <w:rsid w:val="00DD6BE7"/>
    <w:rsid w:val="00E50452"/>
    <w:rsid w:val="00E86958"/>
    <w:rsid w:val="00EA0A2E"/>
    <w:rsid w:val="00EB4F4F"/>
    <w:rsid w:val="00EC63A8"/>
    <w:rsid w:val="00ED6077"/>
    <w:rsid w:val="00F003B0"/>
    <w:rsid w:val="00F13F04"/>
    <w:rsid w:val="00F2368E"/>
    <w:rsid w:val="00F316AD"/>
    <w:rsid w:val="00F4501B"/>
    <w:rsid w:val="00F710C2"/>
    <w:rsid w:val="00F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D5D9A"/>
  <w15:chartTrackingRefBased/>
  <w15:docId w15:val="{09886EDA-3D07-4A8A-A9B7-7F4AD0EC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paragraph" w:styleId="ListParagraph">
    <w:name w:val="List Paragraph"/>
    <w:basedOn w:val="Normal"/>
    <w:uiPriority w:val="34"/>
    <w:semiHidden/>
    <w:qFormat/>
    <w:rsid w:val="0081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ucia\AppData\Roaming\Microsoft\Templates\Basic%20management%20resume.dotx" TargetMode="External"/></Relationship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3D981-C315-49E2-9ABC-2A1D69C917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1CCEE89-4625-42BE-BB0A-E49AA93124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52F5C-1A61-45FE-97F5-ECE264B4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</Template>
  <TotalTime>221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Lucia</dc:creator>
  <cp:keywords/>
  <dc:description/>
  <cp:lastModifiedBy>Christopher Lucia</cp:lastModifiedBy>
  <cp:revision>9</cp:revision>
  <dcterms:created xsi:type="dcterms:W3CDTF">2025-02-18T14:35:00Z</dcterms:created>
  <dcterms:modified xsi:type="dcterms:W3CDTF">2025-06-03T13:08:00Z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