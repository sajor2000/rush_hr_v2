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2D8E6D0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0719B1A" w14:textId="4E46A1A3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4157FD4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0BB07EA8" w14:textId="6B9B8F6D" w:rsidR="005B041E" w:rsidRPr="005B041E" w:rsidRDefault="005B041E" w:rsidP="005B041E">
            <w:pPr>
              <w:pStyle w:val="Title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Francisco Avitia </w:t>
            </w:r>
          </w:p>
          <w:p w14:paraId="738AC402" w14:textId="6EDDA9A7" w:rsidR="001B2ABD" w:rsidRDefault="001B2ABD" w:rsidP="001B2ABD">
            <w:pPr>
              <w:pStyle w:val="Subtitle"/>
            </w:pPr>
          </w:p>
        </w:tc>
      </w:tr>
      <w:tr w:rsidR="001B2ABD" w14:paraId="67646A42" w14:textId="77777777" w:rsidTr="001B2ABD">
        <w:tc>
          <w:tcPr>
            <w:tcW w:w="3600" w:type="dxa"/>
          </w:tcPr>
          <w:p w14:paraId="4BF85E9C" w14:textId="011C4321" w:rsidR="001B2ABD" w:rsidRDefault="005B041E" w:rsidP="005B041E">
            <w:pPr>
              <w:pStyle w:val="Heading3"/>
              <w:tabs>
                <w:tab w:val="center" w:pos="1685"/>
              </w:tabs>
            </w:pPr>
            <w:r>
              <w:lastRenderedPageBreak/>
              <w:t>Professional Summary</w:t>
            </w:r>
          </w:p>
          <w:p w14:paraId="3447EC0E" w14:textId="2E9608FC" w:rsidR="005B041E" w:rsidRDefault="005B041E" w:rsidP="005B041E">
            <w:r>
              <w:t>HARDWORKING AND RELIABLE FOCUSED ON GOING ABOVE AND BEYOND TO SUPPORT TEAM AND SERVE CUSTOMERS. TRAINED IN AND OFFERING TOP-NOTCH ABILITIES.</w:t>
            </w:r>
          </w:p>
          <w:p w14:paraId="4CE369F6" w14:textId="462CF3A5" w:rsidR="005B041E" w:rsidRPr="005B041E" w:rsidRDefault="005B041E" w:rsidP="005B041E">
            <w:r>
              <w:t>MOTIVATED TO CONTINUE TO LEARN AND GROW AS PROFESIONAL.</w:t>
            </w:r>
          </w:p>
          <w:p w14:paraId="2C77DB0E" w14:textId="4DB2CB44" w:rsidR="00036450" w:rsidRDefault="00036450" w:rsidP="005B041E"/>
          <w:p w14:paraId="0D1B6BC0" w14:textId="77777777" w:rsidR="00036450" w:rsidRDefault="00036450" w:rsidP="00036450"/>
          <w:sdt>
            <w:sdtPr>
              <w:id w:val="-1954003311"/>
              <w:placeholder>
                <w:docPart w:val="92450D4261E54AC5BDDACE55DD572E82"/>
              </w:placeholder>
              <w:temporary/>
              <w:showingPlcHdr/>
              <w15:appearance w15:val="hidden"/>
            </w:sdtPr>
            <w:sdtContent>
              <w:p w14:paraId="7001590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EC4E7BFF2594793A3C2BB627DE81BFB"/>
              </w:placeholder>
              <w:temporary/>
              <w:showingPlcHdr/>
              <w15:appearance w15:val="hidden"/>
            </w:sdtPr>
            <w:sdtContent>
              <w:p w14:paraId="7EC21951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7523148" w14:textId="2D7AAC07" w:rsidR="004D3011" w:rsidRDefault="005B041E" w:rsidP="004D3011">
            <w:r>
              <w:t>773-</w:t>
            </w:r>
            <w:r w:rsidR="00F53B68">
              <w:t>562-6051</w:t>
            </w:r>
          </w:p>
          <w:p w14:paraId="4ACBB4A2" w14:textId="15358CB6" w:rsidR="004D3011" w:rsidRDefault="004D3011" w:rsidP="004D3011"/>
          <w:p w14:paraId="03DD9913" w14:textId="15828EAE" w:rsidR="004D3011" w:rsidRDefault="005B041E" w:rsidP="004D3011">
            <w:r>
              <w:t xml:space="preserve">Email: </w:t>
            </w:r>
          </w:p>
          <w:p w14:paraId="0997EB1C" w14:textId="18D8CC71" w:rsidR="00036450" w:rsidRPr="005B041E" w:rsidRDefault="005B041E" w:rsidP="004D3011">
            <w:pPr>
              <w:rPr>
                <w:rStyle w:val="Hyperlink"/>
                <w:color w:val="auto"/>
                <w:u w:val="none"/>
              </w:rPr>
            </w:pPr>
            <w:hyperlink r:id="rId9" w:history="1">
              <w:r w:rsidRPr="00B8301F">
                <w:rPr>
                  <w:rStyle w:val="Hyperlink"/>
                </w:rPr>
                <w:t>Favitia1991@gmail.com</w:t>
              </w:r>
            </w:hyperlink>
            <w:r>
              <w:t xml:space="preserve"> </w:t>
            </w:r>
          </w:p>
          <w:p w14:paraId="793C29BF" w14:textId="4F962624" w:rsidR="004D3011" w:rsidRPr="004D3011" w:rsidRDefault="004D3011" w:rsidP="004D3011"/>
        </w:tc>
        <w:tc>
          <w:tcPr>
            <w:tcW w:w="720" w:type="dxa"/>
          </w:tcPr>
          <w:p w14:paraId="141A8C89" w14:textId="77777777" w:rsidR="00C42F6A" w:rsidRDefault="00C42F6A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8D2FBB343F24A2CB585AF4290DC39B1"/>
              </w:placeholder>
              <w:temporary/>
              <w:showingPlcHdr/>
              <w15:appearance w15:val="hidden"/>
            </w:sdtPr>
            <w:sdtContent>
              <w:p w14:paraId="598E18E4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A9C69F0" w14:textId="3B110C54" w:rsidR="00036450" w:rsidRDefault="005B041E" w:rsidP="005B041E">
            <w:pPr>
              <w:pStyle w:val="Heading4"/>
            </w:pPr>
            <w:r>
              <w:t>(KELLY HIGH SCHOOL)</w:t>
            </w:r>
          </w:p>
          <w:p w14:paraId="7D98CC4A" w14:textId="6FB27A2E" w:rsidR="004D3011" w:rsidRDefault="005B041E" w:rsidP="00036450">
            <w:r>
              <w:t>JUNE 2009</w:t>
            </w:r>
          </w:p>
          <w:p w14:paraId="04DA235A" w14:textId="073AD10C" w:rsidR="005B041E" w:rsidRDefault="005B041E" w:rsidP="00036450">
            <w:r>
              <w:t xml:space="preserve">High School Diploma </w:t>
            </w:r>
          </w:p>
          <w:p w14:paraId="69E2243F" w14:textId="77777777" w:rsidR="00036450" w:rsidRDefault="00036450" w:rsidP="00036450"/>
          <w:p w14:paraId="1F5E7890" w14:textId="0643EB2E" w:rsidR="005B041E" w:rsidRPr="005B041E" w:rsidRDefault="005B041E" w:rsidP="005B041E">
            <w:pPr>
              <w:pStyle w:val="Heading4"/>
            </w:pPr>
            <w:r>
              <w:t>(Le Cordon Bleu)</w:t>
            </w:r>
          </w:p>
          <w:p w14:paraId="47CF3136" w14:textId="76A20665" w:rsidR="005B041E" w:rsidRDefault="005B041E" w:rsidP="005B041E">
            <w:r>
              <w:t>March 2011</w:t>
            </w:r>
          </w:p>
          <w:p w14:paraId="40DC43DB" w14:textId="25D233EE" w:rsidR="005B041E" w:rsidRPr="005B041E" w:rsidRDefault="005B041E" w:rsidP="005B041E">
            <w:r>
              <w:t xml:space="preserve">Chef Diploma </w:t>
            </w:r>
          </w:p>
          <w:p w14:paraId="694F5C33" w14:textId="189B530B" w:rsidR="007A3292" w:rsidRPr="00C440C8" w:rsidRDefault="007A3292" w:rsidP="00C440C8">
            <w:pPr>
              <w:pStyle w:val="Heading2"/>
            </w:pPr>
            <w:r>
              <w:t>WORK EXPERIENCE</w:t>
            </w:r>
          </w:p>
          <w:p w14:paraId="7F66E9DA" w14:textId="6A29A3B4" w:rsidR="00C440C8" w:rsidRDefault="00C440C8" w:rsidP="00B359E4">
            <w:pPr>
              <w:pStyle w:val="Heading4"/>
            </w:pPr>
            <w:r>
              <w:t>Loomis Armored US</w:t>
            </w:r>
          </w:p>
          <w:p w14:paraId="5772861D" w14:textId="113FECF4" w:rsidR="00C440C8" w:rsidRDefault="00C440C8" w:rsidP="00C440C8">
            <w:r>
              <w:t xml:space="preserve">Aug 2024-Present </w:t>
            </w:r>
          </w:p>
          <w:p w14:paraId="1AEEA26B" w14:textId="77777777" w:rsidR="00C440C8" w:rsidRPr="00C440C8" w:rsidRDefault="00C440C8" w:rsidP="00C440C8"/>
          <w:p w14:paraId="1783DD18" w14:textId="23D14934" w:rsidR="00C440C8" w:rsidRPr="00C440C8" w:rsidRDefault="00C440C8" w:rsidP="00C440C8">
            <w:r>
              <w:rPr>
                <w:rFonts w:ascii="Lato" w:hAnsi="Lato"/>
                <w:color w:val="000000"/>
                <w:shd w:val="clear" w:color="auto" w:fill="FFFFFF"/>
              </w:rPr>
              <w:t>• Drive automatic armored vehicles and other vehicles on designated routes servicing customer locations</w:t>
            </w:r>
            <w:r>
              <w:rPr>
                <w:rFonts w:ascii="Lato" w:hAnsi="Lato"/>
                <w:color w:val="000000"/>
              </w:rPr>
              <w:br/>
            </w:r>
            <w:r>
              <w:rPr>
                <w:rFonts w:ascii="Lato" w:hAnsi="Lato"/>
                <w:color w:val="000000"/>
                <w:shd w:val="clear" w:color="auto" w:fill="FFFFFF"/>
              </w:rPr>
              <w:t>• Service ATMs and Smart Safes</w:t>
            </w:r>
            <w:r>
              <w:rPr>
                <w:rFonts w:ascii="Lato" w:hAnsi="Lato"/>
                <w:color w:val="000000"/>
              </w:rPr>
              <w:br/>
            </w:r>
            <w:r>
              <w:rPr>
                <w:rFonts w:ascii="Lato" w:hAnsi="Lato"/>
                <w:color w:val="000000"/>
                <w:shd w:val="clear" w:color="auto" w:fill="FFFFFF"/>
              </w:rPr>
              <w:t>• Service customer stops, including delivering customer change orders and picking up deposits.</w:t>
            </w:r>
            <w:r>
              <w:rPr>
                <w:rFonts w:ascii="Lato" w:hAnsi="Lato"/>
                <w:color w:val="000000"/>
              </w:rPr>
              <w:br/>
            </w:r>
            <w:r>
              <w:rPr>
                <w:rFonts w:ascii="Lato" w:hAnsi="Lato"/>
                <w:color w:val="000000"/>
                <w:shd w:val="clear" w:color="auto" w:fill="FFFFFF"/>
              </w:rPr>
              <w:t>• Load/unload vehicle cargo including multiple bags and boxes of coins</w:t>
            </w:r>
            <w:r>
              <w:rPr>
                <w:rFonts w:ascii="Lato" w:hAnsi="Lato"/>
                <w:color w:val="000000"/>
              </w:rPr>
              <w:br/>
            </w:r>
            <w:r>
              <w:rPr>
                <w:rFonts w:ascii="Lato" w:hAnsi="Lato"/>
                <w:color w:val="000000"/>
                <w:shd w:val="clear" w:color="auto" w:fill="FFFFFF"/>
              </w:rPr>
              <w:t>• Count items, record, and sign for cargo item</w:t>
            </w:r>
          </w:p>
          <w:p w14:paraId="1C937776" w14:textId="77777777" w:rsidR="00C440C8" w:rsidRDefault="00C440C8" w:rsidP="00B359E4">
            <w:pPr>
              <w:pStyle w:val="Heading4"/>
            </w:pPr>
          </w:p>
          <w:p w14:paraId="13700CB1" w14:textId="1AF59939" w:rsidR="007A3292" w:rsidRDefault="00896751" w:rsidP="00B359E4">
            <w:pPr>
              <w:pStyle w:val="Heading4"/>
            </w:pPr>
            <w:r w:rsidRPr="00896751">
              <w:t>Knead Dough Co Turano Bread</w:t>
            </w:r>
            <w:r>
              <w:t xml:space="preserve"> (FORKLIFT OPERATOR)</w:t>
            </w:r>
          </w:p>
          <w:p w14:paraId="72AFB577" w14:textId="478CE0E7" w:rsidR="00896751" w:rsidRDefault="00896751" w:rsidP="00896751">
            <w:r>
              <w:t>FEB 2023-</w:t>
            </w:r>
            <w:r w:rsidR="00C440C8">
              <w:t>Aug 2024</w:t>
            </w:r>
          </w:p>
          <w:p w14:paraId="21EF2664" w14:textId="77777777" w:rsidR="00896751" w:rsidRPr="00896751" w:rsidRDefault="00896751" w:rsidP="00896751"/>
          <w:p w14:paraId="3EA6B792" w14:textId="19CF43D9" w:rsidR="007A3292" w:rsidRPr="00896751" w:rsidRDefault="00896751" w:rsidP="00B359E4">
            <w:pPr>
              <w:pStyle w:val="Heading4"/>
              <w:rPr>
                <w:b w:val="0"/>
                <w:bCs/>
              </w:rPr>
            </w:pPr>
            <w:r w:rsidRPr="00896751">
              <w:rPr>
                <w:b w:val="0"/>
                <w:bCs/>
              </w:rPr>
              <w:t>Load and unload supplies from trucks</w:t>
            </w:r>
          </w:p>
          <w:p w14:paraId="6F0997A8" w14:textId="595CACE6" w:rsidR="007A3292" w:rsidRDefault="00896751" w:rsidP="00B359E4">
            <w:pPr>
              <w:pStyle w:val="Heading4"/>
              <w:rPr>
                <w:b w:val="0"/>
                <w:bCs/>
              </w:rPr>
            </w:pPr>
            <w:r w:rsidRPr="00896751">
              <w:rPr>
                <w:b w:val="0"/>
                <w:bCs/>
              </w:rPr>
              <w:t>Receive and process stock into inventory</w:t>
            </w:r>
          </w:p>
          <w:p w14:paraId="6AE343EC" w14:textId="7B6E860E" w:rsidR="00896751" w:rsidRDefault="00896751" w:rsidP="00896751">
            <w:r>
              <w:t xml:space="preserve">Use </w:t>
            </w:r>
            <w:r w:rsidRPr="00896751">
              <w:t>warehouse equipment such as a forklift, cherry picker,</w:t>
            </w:r>
            <w:r w:rsidR="00C13BCD">
              <w:t xml:space="preserve"> </w:t>
            </w:r>
            <w:r w:rsidRPr="00896751">
              <w:t>pallet jack</w:t>
            </w:r>
            <w:r w:rsidR="00C13BCD">
              <w:t>, high reach operator.</w:t>
            </w:r>
          </w:p>
          <w:p w14:paraId="396ED138" w14:textId="7B72B915" w:rsidR="00896751" w:rsidRDefault="00896751" w:rsidP="00896751">
            <w:r>
              <w:t>Make sure all lanes have enough supplies.</w:t>
            </w:r>
            <w:r w:rsidR="009238B1">
              <w:t xml:space="preserve"> Working in cold storage</w:t>
            </w:r>
            <w:r w:rsidR="00C13BCD">
              <w:t xml:space="preserve"> and freezer storage</w:t>
            </w:r>
            <w:r w:rsidR="009238B1">
              <w:t>.</w:t>
            </w:r>
            <w:r w:rsidR="00C13BCD">
              <w:t xml:space="preserve"> </w:t>
            </w:r>
          </w:p>
          <w:p w14:paraId="1C654F1E" w14:textId="77777777" w:rsidR="009D79E7" w:rsidRDefault="009D79E7" w:rsidP="00896751"/>
          <w:p w14:paraId="05AA254B" w14:textId="4854A2A6" w:rsidR="009D79E7" w:rsidRDefault="009D79E7" w:rsidP="008967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HOME DEPOT WAREHOUSE (FORKLIFT OPERATOR) </w:t>
            </w:r>
          </w:p>
          <w:p w14:paraId="32DAFEDC" w14:textId="4F4654B1" w:rsidR="009D79E7" w:rsidRDefault="009D79E7" w:rsidP="00896751">
            <w:r>
              <w:t>Dec 2021-Dec2022</w:t>
            </w:r>
          </w:p>
          <w:p w14:paraId="7CF2DBC6" w14:textId="77777777" w:rsidR="009D79E7" w:rsidRDefault="009D79E7" w:rsidP="00896751"/>
          <w:p w14:paraId="1085768E" w14:textId="77777777" w:rsidR="009D79E7" w:rsidRDefault="009D79E7" w:rsidP="009D79E7">
            <w:r>
              <w:t>Load and unload supplies from trucks</w:t>
            </w:r>
          </w:p>
          <w:p w14:paraId="6B21EE7D" w14:textId="6B3CFA57" w:rsidR="009D79E7" w:rsidRDefault="009D79E7" w:rsidP="009D79E7">
            <w:r>
              <w:t>Receive and process stock into inventor</w:t>
            </w:r>
            <w:r w:rsidR="00C13BCD">
              <w:t>y.</w:t>
            </w:r>
          </w:p>
          <w:p w14:paraId="0FC72780" w14:textId="5A19C770" w:rsidR="009D79E7" w:rsidRDefault="009D79E7" w:rsidP="009D79E7">
            <w:r>
              <w:t>Use warehouse equipment such as a forklift, cherry picker,</w:t>
            </w:r>
            <w:r w:rsidR="00C13BCD">
              <w:t xml:space="preserve"> </w:t>
            </w:r>
            <w:r>
              <w:t>pallet jack</w:t>
            </w:r>
            <w:r w:rsidR="00C13BCD">
              <w:t>, high reach operator.</w:t>
            </w:r>
          </w:p>
          <w:p w14:paraId="257A7AA9" w14:textId="052F71C2" w:rsidR="009D79E7" w:rsidRPr="009D79E7" w:rsidRDefault="009D79E7" w:rsidP="009D79E7"/>
          <w:p w14:paraId="0B437E8D" w14:textId="77777777" w:rsidR="007A3292" w:rsidRDefault="007A3292" w:rsidP="00B359E4">
            <w:pPr>
              <w:pStyle w:val="Heading4"/>
            </w:pPr>
          </w:p>
          <w:p w14:paraId="57C68044" w14:textId="5E0BF1AE" w:rsidR="00036450" w:rsidRDefault="00BB7D7B" w:rsidP="00B359E4">
            <w:pPr>
              <w:pStyle w:val="Heading4"/>
              <w:rPr>
                <w:bCs/>
              </w:rPr>
            </w:pPr>
            <w:r>
              <w:t>MIDWEST GUN AND RANGE</w:t>
            </w:r>
            <w:r w:rsidR="00036450" w:rsidRPr="00036450">
              <w:t xml:space="preserve"> </w:t>
            </w:r>
            <w:r>
              <w:t>(Sales Person)</w:t>
            </w:r>
          </w:p>
          <w:p w14:paraId="753389CA" w14:textId="090CC6E5" w:rsidR="00036450" w:rsidRPr="00036450" w:rsidRDefault="00BB7D7B" w:rsidP="00B359E4">
            <w:pPr>
              <w:pStyle w:val="Date"/>
            </w:pPr>
            <w:r>
              <w:t xml:space="preserve">October 2020- </w:t>
            </w:r>
            <w:r w:rsidR="00B509C6">
              <w:t>Feb-2023</w:t>
            </w:r>
            <w:r>
              <w:t xml:space="preserve"> </w:t>
            </w:r>
          </w:p>
          <w:p w14:paraId="553A0976" w14:textId="70A47359" w:rsidR="00036450" w:rsidRDefault="00060B78" w:rsidP="00036450">
            <w:r>
              <w:t xml:space="preserve">Handle customer situation by making amicable decisions for customers and company identify customers needs by reviewing account information and conducted needs assessments. </w:t>
            </w:r>
          </w:p>
          <w:p w14:paraId="2E89D01B" w14:textId="77777777" w:rsidR="004D3011" w:rsidRDefault="004D3011" w:rsidP="00036450"/>
          <w:p w14:paraId="68BDED7C" w14:textId="3B16A6D1" w:rsidR="004D3011" w:rsidRDefault="00FA05BB" w:rsidP="00FA05BB">
            <w:pPr>
              <w:pStyle w:val="Heading4"/>
            </w:pPr>
            <w:r>
              <w:t xml:space="preserve">ANTOJITOS DONA MARIA </w:t>
            </w:r>
            <w:r w:rsidR="004D3011" w:rsidRPr="004D3011">
              <w:t xml:space="preserve"> </w:t>
            </w:r>
            <w:r>
              <w:t>(PREP CHEF)</w:t>
            </w:r>
          </w:p>
          <w:p w14:paraId="2243CCED" w14:textId="77777777" w:rsidR="00FA05BB" w:rsidRDefault="00FA05BB" w:rsidP="00036450">
            <w:r>
              <w:t>(04-2018)- (09-2020)</w:t>
            </w:r>
          </w:p>
          <w:p w14:paraId="6DD6DE25" w14:textId="30F51D2E" w:rsidR="004D3011" w:rsidRDefault="00FA05BB" w:rsidP="00036450">
            <w:r>
              <w:t xml:space="preserve">STORED FOOD AT RIGHT TEMPERATURE CLEANEDAND ORGANIZED KITCHEN WORKSTACIONS AND AREAS BEFORE AND AFTER COOKING. COOKED FOOD PRODUCTS FOLLOWING ESTABLISH INSTRUCTIONS FOR PREPARATION OF PARTICULAR MENU ITEMS. </w:t>
            </w:r>
          </w:p>
          <w:p w14:paraId="2BA01654" w14:textId="77777777" w:rsidR="00FA05BB" w:rsidRDefault="00FA05BB" w:rsidP="00036450"/>
          <w:p w14:paraId="33BA946F" w14:textId="3ACAF47C" w:rsidR="00FA05BB" w:rsidRDefault="00FA05BB" w:rsidP="00FA05BB">
            <w:pPr>
              <w:pStyle w:val="Heading4"/>
            </w:pPr>
            <w:r>
              <w:t xml:space="preserve">KINGS BOWLING </w:t>
            </w:r>
            <w:r w:rsidR="004D3011" w:rsidRPr="004D3011">
              <w:t xml:space="preserve">  </w:t>
            </w:r>
            <w:r>
              <w:t>(PREPCHEF)</w:t>
            </w:r>
          </w:p>
          <w:p w14:paraId="17121669" w14:textId="3562E847" w:rsidR="00FA05BB" w:rsidRPr="00FA05BB" w:rsidRDefault="00FA05BB" w:rsidP="00FA05BB">
            <w:r>
              <w:t>(11-201</w:t>
            </w:r>
            <w:r w:rsidR="00EA24F5">
              <w:t>1)-(03-2018)</w:t>
            </w:r>
          </w:p>
          <w:p w14:paraId="71D23D08" w14:textId="1A3EEDF1" w:rsidR="004D3011" w:rsidRPr="00546E75" w:rsidRDefault="00036450" w:rsidP="00546E75">
            <w:r w:rsidRPr="004D3011">
              <w:t xml:space="preserve"> </w:t>
            </w:r>
            <w:r w:rsidR="00EA24F5">
              <w:t xml:space="preserve">STORED FOOS AT RIGHT TEMPERATURE CLEANED ORGANIZED KITCHEN WORKSTATIONS AND AREAS BEFORE AND AFTER COOKING. </w:t>
            </w:r>
            <w:r w:rsidR="00546E75">
              <w:t>COOKED FOOD PRODUCTS FOLLOWING ESTABLISH INSTRUCTIONS FOR PREPARATION OF PARTICULAR MENU ITEMS</w:t>
            </w:r>
          </w:p>
          <w:p w14:paraId="297C4196" w14:textId="77777777" w:rsidR="004D3011" w:rsidRDefault="004D3011" w:rsidP="00036450"/>
          <w:p w14:paraId="6D7F49C7" w14:textId="40B66562" w:rsidR="00546E75" w:rsidRDefault="00546E75" w:rsidP="00546E75">
            <w:pPr>
              <w:pStyle w:val="Heading2"/>
            </w:pPr>
            <w:r>
              <w:lastRenderedPageBreak/>
              <w:t xml:space="preserve">sKILLS </w:t>
            </w:r>
          </w:p>
          <w:p w14:paraId="305C2D1B" w14:textId="259C2417" w:rsidR="00546E75" w:rsidRDefault="00546E75" w:rsidP="00546E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&gt;BILINGUAL ENGLISH AND SPANISH </w:t>
            </w:r>
          </w:p>
          <w:p w14:paraId="72213E53" w14:textId="7FC47638" w:rsidR="00546E75" w:rsidRDefault="00546E75" w:rsidP="00546E75">
            <w:pPr>
              <w:rPr>
                <w:b/>
                <w:bCs/>
              </w:rPr>
            </w:pPr>
            <w:r>
              <w:rPr>
                <w:b/>
                <w:bCs/>
              </w:rPr>
              <w:t>&gt;FAST LEARNER</w:t>
            </w:r>
          </w:p>
          <w:p w14:paraId="64BDC826" w14:textId="3372E36C" w:rsidR="007A3292" w:rsidRDefault="007A3292" w:rsidP="00546E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&gt;FORKLIFT-STANDUP FORKLIFT, COUNTER BALNCE AND REACH TRUCK  </w:t>
            </w:r>
          </w:p>
          <w:p w14:paraId="2EF84FBC" w14:textId="79FA04DC" w:rsidR="00546E75" w:rsidRPr="00546E75" w:rsidRDefault="00896751" w:rsidP="00546E75">
            <w:pPr>
              <w:rPr>
                <w:b/>
                <w:bCs/>
              </w:rPr>
            </w:pPr>
            <w:r>
              <w:rPr>
                <w:b/>
                <w:bCs/>
              </w:rPr>
              <w:t>&gt;</w:t>
            </w:r>
            <w:r w:rsidRPr="0089675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BASIC COMPUTER KNOWLEDGE AND DATA ENTRY SKILL</w:t>
            </w:r>
            <w:r w:rsidRPr="00896751">
              <w:rPr>
                <w:b/>
                <w:bCs/>
              </w:rPr>
              <w:t xml:space="preserve"> </w:t>
            </w:r>
          </w:p>
          <w:p w14:paraId="0B4D29D9" w14:textId="77777777" w:rsidR="00036450" w:rsidRDefault="00896751" w:rsidP="00546E75">
            <w:pPr>
              <w:rPr>
                <w:b/>
                <w:bCs/>
              </w:rPr>
            </w:pPr>
            <w:r>
              <w:rPr>
                <w:b/>
                <w:bCs/>
              </w:rPr>
              <w:t>&gt;</w:t>
            </w:r>
            <w:r w:rsidR="00C42F6A" w:rsidRPr="00C42F6A">
              <w:rPr>
                <w:b/>
                <w:bCs/>
              </w:rPr>
              <w:t xml:space="preserve"> </w:t>
            </w:r>
            <w:r w:rsidR="00C42F6A">
              <w:rPr>
                <w:b/>
                <w:bCs/>
              </w:rPr>
              <w:t>STRONG VERBAL COMMUNICATION SKILLS</w:t>
            </w:r>
          </w:p>
          <w:p w14:paraId="0001FD70" w14:textId="5A376DA4" w:rsidR="00C13BCD" w:rsidRPr="00896751" w:rsidRDefault="00C13BCD" w:rsidP="00546E75">
            <w:pPr>
              <w:rPr>
                <w:b/>
                <w:bCs/>
              </w:rPr>
            </w:pPr>
            <w:r>
              <w:rPr>
                <w:b/>
                <w:bCs/>
              </w:rPr>
              <w:t>&gt;HIGH REACH OPERATOR</w:t>
            </w:r>
          </w:p>
        </w:tc>
      </w:tr>
    </w:tbl>
    <w:p w14:paraId="124D4524" w14:textId="77777777" w:rsidR="005A6A7B" w:rsidRDefault="005A6A7B" w:rsidP="000C45FF">
      <w:pPr>
        <w:tabs>
          <w:tab w:val="left" w:pos="990"/>
        </w:tabs>
      </w:pPr>
    </w:p>
    <w:sectPr w:rsidR="005A6A7B" w:rsidSect="00E06F87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3C996" w14:textId="77777777" w:rsidR="009A3B90" w:rsidRDefault="009A3B90" w:rsidP="000C45FF">
      <w:r>
        <w:separator/>
      </w:r>
    </w:p>
  </w:endnote>
  <w:endnote w:type="continuationSeparator" w:id="0">
    <w:p w14:paraId="2D9D97F8" w14:textId="77777777" w:rsidR="009A3B90" w:rsidRDefault="009A3B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9BA3A" w14:textId="77777777" w:rsidR="009A3B90" w:rsidRDefault="009A3B90" w:rsidP="000C45FF">
      <w:r>
        <w:separator/>
      </w:r>
    </w:p>
  </w:footnote>
  <w:footnote w:type="continuationSeparator" w:id="0">
    <w:p w14:paraId="122B5943" w14:textId="77777777" w:rsidR="009A3B90" w:rsidRDefault="009A3B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3A50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594A1D" wp14:editId="367CE28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41E"/>
    <w:rsid w:val="00036450"/>
    <w:rsid w:val="00060B78"/>
    <w:rsid w:val="000670DD"/>
    <w:rsid w:val="00094499"/>
    <w:rsid w:val="000C45FF"/>
    <w:rsid w:val="000E3FD1"/>
    <w:rsid w:val="00112054"/>
    <w:rsid w:val="001525E1"/>
    <w:rsid w:val="0015267F"/>
    <w:rsid w:val="00180329"/>
    <w:rsid w:val="0019001F"/>
    <w:rsid w:val="00194074"/>
    <w:rsid w:val="001A74A5"/>
    <w:rsid w:val="001B2ABD"/>
    <w:rsid w:val="001E0391"/>
    <w:rsid w:val="001E1759"/>
    <w:rsid w:val="001F1ECC"/>
    <w:rsid w:val="00234848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3465"/>
    <w:rsid w:val="004071FC"/>
    <w:rsid w:val="00413DCF"/>
    <w:rsid w:val="00445947"/>
    <w:rsid w:val="004813B3"/>
    <w:rsid w:val="00486F63"/>
    <w:rsid w:val="00496591"/>
    <w:rsid w:val="004C63E4"/>
    <w:rsid w:val="004D3011"/>
    <w:rsid w:val="005262AC"/>
    <w:rsid w:val="00546E75"/>
    <w:rsid w:val="00596317"/>
    <w:rsid w:val="005A6A7B"/>
    <w:rsid w:val="005B041E"/>
    <w:rsid w:val="005E39D5"/>
    <w:rsid w:val="00600670"/>
    <w:rsid w:val="0062123A"/>
    <w:rsid w:val="00646E75"/>
    <w:rsid w:val="006771D0"/>
    <w:rsid w:val="006B11AF"/>
    <w:rsid w:val="006E60A8"/>
    <w:rsid w:val="00715FCB"/>
    <w:rsid w:val="00743101"/>
    <w:rsid w:val="007775E1"/>
    <w:rsid w:val="007867A0"/>
    <w:rsid w:val="007927F5"/>
    <w:rsid w:val="007A3292"/>
    <w:rsid w:val="00802CA0"/>
    <w:rsid w:val="00896751"/>
    <w:rsid w:val="008E5C6E"/>
    <w:rsid w:val="009238B1"/>
    <w:rsid w:val="009260CD"/>
    <w:rsid w:val="00952C25"/>
    <w:rsid w:val="009A3B90"/>
    <w:rsid w:val="009D79E7"/>
    <w:rsid w:val="00A01605"/>
    <w:rsid w:val="00A2118D"/>
    <w:rsid w:val="00A95D85"/>
    <w:rsid w:val="00AD76E2"/>
    <w:rsid w:val="00B20152"/>
    <w:rsid w:val="00B359E4"/>
    <w:rsid w:val="00B509C6"/>
    <w:rsid w:val="00B57D98"/>
    <w:rsid w:val="00B70850"/>
    <w:rsid w:val="00BB7D7B"/>
    <w:rsid w:val="00C066B6"/>
    <w:rsid w:val="00C13BCD"/>
    <w:rsid w:val="00C37BA1"/>
    <w:rsid w:val="00C42F6A"/>
    <w:rsid w:val="00C440C8"/>
    <w:rsid w:val="00C4674C"/>
    <w:rsid w:val="00C506CF"/>
    <w:rsid w:val="00C72BED"/>
    <w:rsid w:val="00C9578B"/>
    <w:rsid w:val="00CB0055"/>
    <w:rsid w:val="00D14150"/>
    <w:rsid w:val="00D2522B"/>
    <w:rsid w:val="00D422DE"/>
    <w:rsid w:val="00D5459D"/>
    <w:rsid w:val="00DA1F4D"/>
    <w:rsid w:val="00DC5312"/>
    <w:rsid w:val="00DD004D"/>
    <w:rsid w:val="00DD172A"/>
    <w:rsid w:val="00E06F87"/>
    <w:rsid w:val="00E25A26"/>
    <w:rsid w:val="00E4381A"/>
    <w:rsid w:val="00E55D74"/>
    <w:rsid w:val="00E94077"/>
    <w:rsid w:val="00EA24F5"/>
    <w:rsid w:val="00F53B68"/>
    <w:rsid w:val="00F60274"/>
    <w:rsid w:val="00F77FB9"/>
    <w:rsid w:val="00FA05B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B7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546E75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Favitia1991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leyva\AppData\Local\Microsoft\Office\16.0\DTS\en-US%7b5A84995F-2513-4607-A034-A2AD7506AAFC%7d\%7b7E635257-96D1-4B6A-9AB8-49CFE9323D0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2450D4261E54AC5BDDACE55DD572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A9C37-091B-417F-AD84-BEFE954EA09F}"/>
      </w:docPartPr>
      <w:docPartBody>
        <w:p w:rsidR="00321E62" w:rsidRDefault="00371260">
          <w:pPr>
            <w:pStyle w:val="92450D4261E54AC5BDDACE55DD572E82"/>
          </w:pPr>
          <w:r w:rsidRPr="00CB0055">
            <w:t>Contact</w:t>
          </w:r>
        </w:p>
      </w:docPartBody>
    </w:docPart>
    <w:docPart>
      <w:docPartPr>
        <w:name w:val="7EC4E7BFF2594793A3C2BB627DE81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61774-39D3-4490-A5B0-0360D3BB87DB}"/>
      </w:docPartPr>
      <w:docPartBody>
        <w:p w:rsidR="00321E62" w:rsidRDefault="00371260">
          <w:pPr>
            <w:pStyle w:val="7EC4E7BFF2594793A3C2BB627DE81BFB"/>
          </w:pPr>
          <w:r w:rsidRPr="004D3011">
            <w:t>PHONE:</w:t>
          </w:r>
        </w:p>
      </w:docPartBody>
    </w:docPart>
    <w:docPart>
      <w:docPartPr>
        <w:name w:val="08D2FBB343F24A2CB585AF4290DC3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F4371-E51D-4021-AE74-8917CA10EE32}"/>
      </w:docPartPr>
      <w:docPartBody>
        <w:p w:rsidR="00321E62" w:rsidRDefault="00371260">
          <w:pPr>
            <w:pStyle w:val="08D2FBB343F24A2CB585AF4290DC39B1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60"/>
    <w:rsid w:val="00121AFD"/>
    <w:rsid w:val="00194074"/>
    <w:rsid w:val="00287FB3"/>
    <w:rsid w:val="00321E62"/>
    <w:rsid w:val="00371260"/>
    <w:rsid w:val="00596317"/>
    <w:rsid w:val="006453C1"/>
    <w:rsid w:val="00763AC9"/>
    <w:rsid w:val="009D1640"/>
    <w:rsid w:val="00CA3A62"/>
    <w:rsid w:val="00F17059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450D4261E54AC5BDDACE55DD572E82">
    <w:name w:val="92450D4261E54AC5BDDACE55DD572E82"/>
  </w:style>
  <w:style w:type="paragraph" w:customStyle="1" w:styleId="7EC4E7BFF2594793A3C2BB627DE81BFB">
    <w:name w:val="7EC4E7BFF2594793A3C2BB627DE81B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8D2FBB343F24A2CB585AF4290DC39B1">
    <w:name w:val="08D2FBB343F24A2CB585AF4290DC39B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{7E635257-96D1-4B6A-9AB8-49CFE9323D01}tf00546271_win32</Template>
  <TotalTime>0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2025-01-09T14:57:00Z</dcterms:created>
  <dcterms:modified xsi:type="dcterms:W3CDTF">2025-05-15T14:14:00Z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